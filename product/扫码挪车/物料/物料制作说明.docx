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52" w:rsidRDefault="00345C11" w:rsidP="00345C11">
      <w:pPr>
        <w:pStyle w:val="a8"/>
      </w:pPr>
      <w:r>
        <w:rPr>
          <w:rFonts w:hint="eastAsia"/>
        </w:rPr>
        <w:t>扫码挪车物料说明</w:t>
      </w:r>
    </w:p>
    <w:p w:rsidR="00FF5D52" w:rsidRDefault="00345C11" w:rsidP="00345C11">
      <w:pPr>
        <w:pStyle w:val="2"/>
      </w:pPr>
      <w:r>
        <w:rPr>
          <w:rFonts w:hint="eastAsia"/>
        </w:rPr>
        <w:t>挪车卡</w:t>
      </w:r>
    </w:p>
    <w:p w:rsidR="00345C11" w:rsidRDefault="00345C11" w:rsidP="00345C11">
      <w:pPr>
        <w:pStyle w:val="3"/>
        <w:ind w:left="860"/>
      </w:pPr>
      <w:r>
        <w:rPr>
          <w:rFonts w:hint="eastAsia"/>
        </w:rPr>
        <w:t>规格</w:t>
      </w:r>
    </w:p>
    <w:p w:rsidR="00345C11" w:rsidRDefault="00345C11" w:rsidP="00345C11">
      <w:pPr>
        <w:pStyle w:val="af0"/>
        <w:ind w:firstLine="440"/>
      </w:pPr>
      <w:r>
        <w:rPr>
          <w:rFonts w:hint="eastAsia"/>
        </w:rPr>
        <w:t>材料：</w:t>
      </w:r>
      <w:r>
        <w:rPr>
          <w:rFonts w:hint="eastAsia"/>
        </w:rPr>
        <w:t>PVC</w:t>
      </w:r>
    </w:p>
    <w:p w:rsidR="00345C11" w:rsidRDefault="00345C11" w:rsidP="00345C11">
      <w:pPr>
        <w:pStyle w:val="af0"/>
        <w:ind w:firstLine="440"/>
      </w:pPr>
      <w:r>
        <w:rPr>
          <w:rFonts w:hint="eastAsia"/>
        </w:rPr>
        <w:t>大小：</w:t>
      </w:r>
      <w:r>
        <w:rPr>
          <w:rFonts w:hint="eastAsia"/>
        </w:rPr>
        <w:t>250mm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1mm</w:t>
      </w:r>
    </w:p>
    <w:p w:rsidR="00345C11" w:rsidRDefault="00345C11" w:rsidP="00345C11">
      <w:pPr>
        <w:pStyle w:val="3"/>
        <w:ind w:left="860"/>
      </w:pPr>
      <w:r>
        <w:rPr>
          <w:rFonts w:hint="eastAsia"/>
        </w:rPr>
        <w:t>内容说明</w:t>
      </w:r>
    </w:p>
    <w:p w:rsidR="00345C11" w:rsidRDefault="00345C11" w:rsidP="00345C11">
      <w:pPr>
        <w:pStyle w:val="af0"/>
        <w:ind w:firstLine="440"/>
      </w:pPr>
      <w:r>
        <w:rPr>
          <w:rFonts w:hint="eastAsia"/>
        </w:rPr>
        <w:t>正反面印刷。</w:t>
      </w:r>
    </w:p>
    <w:p w:rsidR="00345C11" w:rsidRDefault="00345C11" w:rsidP="00345C11">
      <w:pPr>
        <w:pStyle w:val="af0"/>
        <w:ind w:firstLine="440"/>
      </w:pPr>
      <w:r>
        <w:rPr>
          <w:rFonts w:hint="eastAsia"/>
        </w:rPr>
        <w:t>其中正面印刷的二维码，</w:t>
      </w:r>
      <w:r w:rsidRPr="00B0206D">
        <w:rPr>
          <w:rFonts w:hint="eastAsia"/>
          <w:b/>
          <w:color w:val="C00000"/>
        </w:rPr>
        <w:t>一卡一码</w:t>
      </w:r>
      <w:r w:rsidR="001B41EA" w:rsidRPr="001B41EA">
        <w:rPr>
          <w:rFonts w:hint="eastAsia"/>
          <w:color w:val="000000" w:themeColor="text1"/>
        </w:rPr>
        <w:t>。</w:t>
      </w:r>
      <w:r w:rsidR="001B41EA">
        <w:rPr>
          <w:rFonts w:hint="eastAsia"/>
          <w:color w:val="000000" w:themeColor="text1"/>
        </w:rPr>
        <w:t>此码在印刷前，由我方提供</w:t>
      </w:r>
      <w:r w:rsidR="00C922A4">
        <w:rPr>
          <w:rFonts w:hint="eastAsia"/>
          <w:color w:val="000000" w:themeColor="text1"/>
        </w:rPr>
        <w:t>码的图片</w:t>
      </w:r>
      <w:r w:rsidR="00A13FBD">
        <w:rPr>
          <w:rFonts w:hint="eastAsia"/>
          <w:color w:val="000000" w:themeColor="text1"/>
        </w:rPr>
        <w:t>。</w:t>
      </w:r>
    </w:p>
    <w:p w:rsidR="00345C11" w:rsidRDefault="00B0206D" w:rsidP="00345C11">
      <w:pPr>
        <w:pStyle w:val="af0"/>
        <w:ind w:firstLine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408940</wp:posOffset>
                </wp:positionV>
                <wp:extent cx="1546860" cy="495300"/>
                <wp:effectExtent l="0" t="0" r="1524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6D" w:rsidRPr="00B0206D" w:rsidRDefault="00B0206D">
                            <w:pPr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0206D">
                              <w:rPr>
                                <w:rFonts w:ascii="微软雅黑" w:eastAsia="微软雅黑" w:hAnsi="微软雅黑" w:hint="eastAsia"/>
                              </w:rPr>
                              <w:t>此码印刷，一卡一码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17.7pt;margin-top:32.2pt;width:121.8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" fillcolor="white [3201]" strokeweight=".5pt">
                <v:textbox>
                  <w:txbxContent>
                    <w:p w:rsidR="00B0206D" w:rsidRPr="00B0206D" w:rsidRDefault="00B0206D">
                      <w:pPr>
                        <w:rPr>
                          <w:rFonts w:ascii="微软雅黑" w:eastAsia="微软雅黑" w:hAnsi="微软雅黑" w:hint="eastAsia"/>
                        </w:rPr>
                      </w:pPr>
                      <w:r w:rsidRPr="00B0206D">
                        <w:rPr>
                          <w:rFonts w:ascii="微软雅黑" w:eastAsia="微软雅黑" w:hAnsi="微软雅黑" w:hint="eastAsia"/>
                        </w:rPr>
                        <w:t>此码印刷，一卡一码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1010920</wp:posOffset>
                </wp:positionV>
                <wp:extent cx="1348740" cy="1097280"/>
                <wp:effectExtent l="19050" t="19050" r="22860" b="266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0972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99155" id="椭圆 3" o:spid="_x0000_s1026" style="position:absolute;left:0;text-align:left;margin-left:226.7pt;margin-top:79.6pt;width:106.2pt;height:8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" filled="f" strokecolor="#c00000" strokeweight="3pt"/>
            </w:pict>
          </mc:Fallback>
        </mc:AlternateContent>
      </w:r>
      <w:r w:rsidR="00345C11" w:rsidRPr="00345C11">
        <w:drawing>
          <wp:inline distT="0" distB="0" distL="0" distR="0">
            <wp:extent cx="4389120" cy="3291840"/>
            <wp:effectExtent l="0" t="0" r="0" b="3810"/>
            <wp:docPr id="1" name="图片 1" descr="C:\Users\vkthe\AppData\Local\Temp\WeChat Files\660590567059307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the\AppData\Local\Temp\WeChat Files\6605905670593073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444" cy="329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6D" w:rsidRDefault="00B0206D" w:rsidP="00345C11">
      <w:pPr>
        <w:pStyle w:val="af0"/>
        <w:ind w:firstLine="440"/>
      </w:pPr>
      <w:r>
        <w:rPr>
          <w:rFonts w:hint="eastAsia"/>
        </w:rPr>
        <w:t>反面印刷</w:t>
      </w:r>
    </w:p>
    <w:p w:rsidR="00C87F40" w:rsidRDefault="00C87F40" w:rsidP="00345C11">
      <w:pPr>
        <w:pStyle w:val="af0"/>
        <w:ind w:firstLine="440"/>
        <w:rPr>
          <w:rFonts w:hint="eastAsia"/>
        </w:rPr>
      </w:pPr>
      <w:r>
        <w:rPr>
          <w:rFonts w:hint="eastAsia"/>
        </w:rPr>
        <w:t>反面的图案，一个批次为</w:t>
      </w:r>
      <w:r w:rsidRPr="00C87F40">
        <w:rPr>
          <w:rFonts w:hint="eastAsia"/>
          <w:b/>
          <w:color w:val="C00000"/>
        </w:rPr>
        <w:t>固定图案</w:t>
      </w:r>
      <w:r>
        <w:rPr>
          <w:rFonts w:hint="eastAsia"/>
        </w:rPr>
        <w:t>。图案由我方提供。</w:t>
      </w:r>
    </w:p>
    <w:p w:rsidR="00A13FBD" w:rsidRDefault="00A13FBD" w:rsidP="00345C11">
      <w:pPr>
        <w:pStyle w:val="af0"/>
        <w:ind w:firstLine="440"/>
      </w:pPr>
      <w:bookmarkStart w:id="0" w:name="_GoBack"/>
      <w:r w:rsidRPr="00A13FBD">
        <w:rPr>
          <w:noProof/>
        </w:rPr>
        <w:lastRenderedPageBreak/>
        <w:drawing>
          <wp:inline distT="0" distB="0" distL="0" distR="0">
            <wp:extent cx="5759450" cy="4319588"/>
            <wp:effectExtent l="0" t="0" r="0" b="5080"/>
            <wp:docPr id="7" name="图片 7" descr="C:\Users\vkthe\AppData\Local\Temp\WeChat Files\444407397158482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the\AppData\Local\Temp\WeChat Files\4444073971584828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3FBD" w:rsidRPr="00345C11" w:rsidRDefault="00A13FBD" w:rsidP="00345C11">
      <w:pPr>
        <w:pStyle w:val="af0"/>
        <w:ind w:firstLine="440"/>
        <w:rPr>
          <w:rFonts w:hint="eastAsia"/>
        </w:rPr>
      </w:pPr>
    </w:p>
    <w:sectPr w:rsidR="00A13FBD" w:rsidRPr="00345C11" w:rsidSect="00702B4B">
      <w:headerReference w:type="default" r:id="rId10"/>
      <w:footerReference w:type="default" r:id="rId11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4BD" w:rsidRDefault="002414BD" w:rsidP="00070697">
      <w:r>
        <w:separator/>
      </w:r>
    </w:p>
  </w:endnote>
  <w:endnote w:type="continuationSeparator" w:id="0">
    <w:p w:rsidR="002414BD" w:rsidRDefault="002414BD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B79" w:rsidRPr="00804B79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2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7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04B79" w:rsidRPr="00804B79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2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6F25E6">
                            <w:rPr>
                              <w:rFonts w:ascii="微软雅黑" w:eastAsia="微软雅黑" w:hAnsi="微软雅黑"/>
                            </w:rPr>
                            <w:t>6double</w:t>
                          </w:r>
                          <w:r w:rsidR="00756B5F">
                            <w:rPr>
                              <w:rFonts w:ascii="微软雅黑" w:eastAsia="微软雅黑" w:hAnsi="微软雅黑"/>
                            </w:rPr>
                            <w:t>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8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6F25E6">
                      <w:rPr>
                        <w:rFonts w:ascii="微软雅黑" w:eastAsia="微软雅黑" w:hAnsi="微软雅黑"/>
                      </w:rPr>
                      <w:t>6double</w:t>
                    </w:r>
                    <w:r w:rsidR="00756B5F">
                      <w:rPr>
                        <w:rFonts w:ascii="微软雅黑" w:eastAsia="微软雅黑" w:hAnsi="微软雅黑"/>
                      </w:rPr>
                      <w:t>.cn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4BD" w:rsidRDefault="002414BD" w:rsidP="00070697">
      <w:r>
        <w:separator/>
      </w:r>
    </w:p>
  </w:footnote>
  <w:footnote w:type="continuationSeparator" w:id="0">
    <w:p w:rsidR="002414BD" w:rsidRDefault="002414BD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7DC">
      <w:rPr>
        <w:rFonts w:hint="eastAsia"/>
      </w:rPr>
      <w:t>深圳市</w:t>
    </w:r>
    <w:r w:rsidR="00B3749E">
      <w:rPr>
        <w:rFonts w:hint="eastAsia"/>
      </w:rPr>
      <w:t>陆陆畅</w:t>
    </w:r>
    <w:r w:rsidR="00D437DC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0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7B32"/>
    <w:rsid w:val="00192FDA"/>
    <w:rsid w:val="001939CF"/>
    <w:rsid w:val="001A097E"/>
    <w:rsid w:val="001A1585"/>
    <w:rsid w:val="001B4158"/>
    <w:rsid w:val="001B41EA"/>
    <w:rsid w:val="001B6DC7"/>
    <w:rsid w:val="001D561B"/>
    <w:rsid w:val="001E7684"/>
    <w:rsid w:val="00217076"/>
    <w:rsid w:val="00221B8F"/>
    <w:rsid w:val="00223CB6"/>
    <w:rsid w:val="002414BD"/>
    <w:rsid w:val="002423FC"/>
    <w:rsid w:val="00242592"/>
    <w:rsid w:val="00243B00"/>
    <w:rsid w:val="0025287A"/>
    <w:rsid w:val="00291F12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45C11"/>
    <w:rsid w:val="0036780B"/>
    <w:rsid w:val="00370EB7"/>
    <w:rsid w:val="003A00B0"/>
    <w:rsid w:val="003A21C2"/>
    <w:rsid w:val="003A64AD"/>
    <w:rsid w:val="003B0F2A"/>
    <w:rsid w:val="003C435B"/>
    <w:rsid w:val="003D0600"/>
    <w:rsid w:val="00402D66"/>
    <w:rsid w:val="0040397D"/>
    <w:rsid w:val="0044038C"/>
    <w:rsid w:val="00452EA4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216C2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04B79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3FBD"/>
    <w:rsid w:val="00A152F0"/>
    <w:rsid w:val="00A31195"/>
    <w:rsid w:val="00A3123E"/>
    <w:rsid w:val="00A44B2E"/>
    <w:rsid w:val="00A609DA"/>
    <w:rsid w:val="00A77EAA"/>
    <w:rsid w:val="00A816CA"/>
    <w:rsid w:val="00AB0EB6"/>
    <w:rsid w:val="00AF4F2D"/>
    <w:rsid w:val="00B0206D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87F40"/>
    <w:rsid w:val="00C922A4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482F98C4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  <w:style w:type="character" w:styleId="af6">
    <w:name w:val="annotation reference"/>
    <w:basedOn w:val="a1"/>
    <w:uiPriority w:val="99"/>
    <w:semiHidden/>
    <w:unhideWhenUsed/>
    <w:rsid w:val="00B0206D"/>
    <w:rPr>
      <w:sz w:val="21"/>
      <w:szCs w:val="21"/>
    </w:rPr>
  </w:style>
  <w:style w:type="paragraph" w:styleId="af7">
    <w:name w:val="annotation text"/>
    <w:basedOn w:val="a0"/>
    <w:link w:val="af8"/>
    <w:uiPriority w:val="99"/>
    <w:semiHidden/>
    <w:unhideWhenUsed/>
    <w:rsid w:val="00B0206D"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sid w:val="00B0206D"/>
    <w:rPr>
      <w:rFonts w:ascii="Arial" w:eastAsia="幼圆" w:hAnsi="Arial"/>
      <w:sz w:val="22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0206D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B0206D"/>
    <w:rPr>
      <w:rFonts w:ascii="Arial" w:eastAsia="幼圆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528F1A2-B497-4EA9-AE15-0B29AB74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38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30</cp:revision>
  <cp:lastPrinted>2018-03-07T02:12:00Z</cp:lastPrinted>
  <dcterms:created xsi:type="dcterms:W3CDTF">2016-04-06T07:43:00Z</dcterms:created>
  <dcterms:modified xsi:type="dcterms:W3CDTF">2018-03-07T02:16:00Z</dcterms:modified>
</cp:coreProperties>
</file>